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BF5806" w:rsidRPr="00C82940" w:rsidRDefault="002936DF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547A996F6A4B425EAFFF4A80C8FA3BF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52AA4" w:rsidRPr="00C82940">
            <w:t>Nhóm tiểu luận chuyên ngành khóa 2015</w:t>
          </w:r>
        </w:sdtContent>
      </w:sdt>
    </w:p>
    <w:sdt>
      <w:sdtPr>
        <w:alias w:val="Category"/>
        <w:tag w:val=""/>
        <w:id w:val="1543715586"/>
        <w:placeholder>
          <w:docPart w:val="2A5C242AC31740858B874A8BF87DA5C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F5806" w:rsidRPr="00C82940" w:rsidRDefault="00A52AA4">
          <w:pPr>
            <w:pStyle w:val="ContactInfo"/>
          </w:pPr>
          <w:r w:rsidRPr="00C82940">
            <w:t xml:space="preserve">Đề tài: Tìm hiểu và áp dụng công nghệ mern để tạo </w:t>
          </w:r>
          <w:r w:rsidR="006A60A5" w:rsidRPr="00C82940">
            <w:t>ứng dụng web</w:t>
          </w:r>
          <w:r w:rsidRPr="00C82940">
            <w:t xml:space="preserve"> bán hàng thời trang</w:t>
          </w:r>
        </w:p>
      </w:sdtContent>
    </w:sdt>
    <w:p w:rsidR="00BF5806" w:rsidRPr="00C82940" w:rsidRDefault="002936DF">
      <w:pPr>
        <w:pStyle w:val="ContactInfo"/>
      </w:pPr>
      <w:sdt>
        <w:sdtPr>
          <w:alias w:val="Telephone"/>
          <w:tag w:val="Telephone"/>
          <w:id w:val="599758962"/>
          <w:placeholder>
            <w:docPart w:val="269BB7A8699844ECAF8ABA372FF68CB7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C82940">
            <w:t>[Telephone]</w:t>
          </w:r>
        </w:sdtContent>
      </w:sdt>
    </w:p>
    <w:sdt>
      <w:sdtPr>
        <w:alias w:val="Website"/>
        <w:tag w:val="Website"/>
        <w:id w:val="48967594"/>
        <w:placeholder>
          <w:docPart w:val="1255C981779C4A5B92EE76D38B21819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BF5806" w:rsidRPr="00C82940" w:rsidRDefault="002936DF">
          <w:pPr>
            <w:pStyle w:val="ContactInfo"/>
          </w:pPr>
          <w:r w:rsidRPr="00C82940"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70893012F9A14E069E7510FC04EE233B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BF5806" w:rsidRPr="00C82940" w:rsidRDefault="002936DF">
          <w:pPr>
            <w:pStyle w:val="ContactInfo"/>
            <w:rPr>
              <w:rStyle w:val="Emphasis"/>
            </w:rPr>
          </w:pPr>
          <w:r w:rsidRPr="00C82940">
            <w:rPr>
              <w:rStyle w:val="Emphasis"/>
            </w:rPr>
            <w:t>[Email]</w:t>
          </w:r>
        </w:p>
      </w:sdtContent>
    </w:sdt>
    <w:p w:rsidR="00BF5806" w:rsidRPr="00C82940" w:rsidRDefault="002936DF">
      <w:pPr>
        <w:pStyle w:val="Name"/>
      </w:pPr>
      <w:sdt>
        <w:sdtPr>
          <w:alias w:val="Your Name"/>
          <w:tag w:val=""/>
          <w:id w:val="1197042864"/>
          <w:placeholder>
            <w:docPart w:val="4B5C25574CCE4AEBB5C942CC83473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143C0" w:rsidRPr="00C82940">
            <w:t>Báo cáo tiểu luận chuyên ngành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F5806" w:rsidRPr="00C82940" w:rsidTr="001D60A7">
        <w:tc>
          <w:tcPr>
            <w:tcW w:w="1778" w:type="dxa"/>
          </w:tcPr>
          <w:p w:rsidR="00BF5806" w:rsidRPr="00C82940" w:rsidRDefault="001D60A7">
            <w:pPr>
              <w:pStyle w:val="Heading1"/>
            </w:pPr>
            <w:r w:rsidRPr="00C82940">
              <w:t>Mục đích của đề tài</w:t>
            </w:r>
          </w:p>
        </w:tc>
        <w:tc>
          <w:tcPr>
            <w:tcW w:w="472" w:type="dxa"/>
          </w:tcPr>
          <w:p w:rsidR="00BF5806" w:rsidRPr="00C82940" w:rsidRDefault="00BF5806"/>
        </w:tc>
        <w:tc>
          <w:tcPr>
            <w:tcW w:w="7830" w:type="dxa"/>
          </w:tcPr>
          <w:p w:rsidR="00BF5806" w:rsidRPr="00C82940" w:rsidRDefault="00BF5806" w:rsidP="001D60A7">
            <w:pPr>
              <w:pStyle w:val="ResumeText"/>
            </w:pPr>
          </w:p>
        </w:tc>
      </w:tr>
      <w:tr w:rsidR="00730E5B" w:rsidRPr="00C82940" w:rsidTr="001D60A7">
        <w:tc>
          <w:tcPr>
            <w:tcW w:w="1778" w:type="dxa"/>
          </w:tcPr>
          <w:p w:rsidR="00730E5B" w:rsidRPr="00C82940" w:rsidRDefault="00730E5B" w:rsidP="00730E5B">
            <w:pPr>
              <w:pStyle w:val="Heading1"/>
            </w:pPr>
            <w:r w:rsidRPr="00C82940">
              <w:t>Danh sách các tài liệu có liên quan</w:t>
            </w:r>
          </w:p>
        </w:tc>
        <w:tc>
          <w:tcPr>
            <w:tcW w:w="472" w:type="dxa"/>
          </w:tcPr>
          <w:p w:rsidR="00730E5B" w:rsidRPr="00C82940" w:rsidRDefault="00730E5B" w:rsidP="00730E5B"/>
        </w:tc>
        <w:tc>
          <w:tcPr>
            <w:tcW w:w="7830" w:type="dxa"/>
          </w:tcPr>
          <w:p w:rsidR="00730E5B" w:rsidRPr="00C82940" w:rsidRDefault="00760005" w:rsidP="00B97913">
            <w:pPr>
              <w:pStyle w:val="ResumeText"/>
              <w:numPr>
                <w:ilvl w:val="0"/>
                <w:numId w:val="8"/>
              </w:numPr>
            </w:pPr>
            <w:r w:rsidRPr="00C82940">
              <w:t>Source</w:t>
            </w:r>
            <w:r w:rsidR="00B97913" w:rsidRPr="00C82940">
              <w:t xml:space="preserve"> API: </w:t>
            </w:r>
            <w:hyperlink r:id="rId10" w:history="1">
              <w:r w:rsidR="00B97913" w:rsidRPr="00C82940">
                <w:rPr>
                  <w:rStyle w:val="Hyperlink"/>
                </w:rPr>
                <w:t>https://github.com/NguyenThiThuc97/api_tlcn_khoa15.git</w:t>
              </w:r>
            </w:hyperlink>
          </w:p>
          <w:p w:rsidR="00B97913" w:rsidRPr="00C82940" w:rsidRDefault="00B97913" w:rsidP="00B97913">
            <w:pPr>
              <w:pStyle w:val="ResumeText"/>
              <w:numPr>
                <w:ilvl w:val="0"/>
                <w:numId w:val="8"/>
              </w:numPr>
            </w:pPr>
            <w:r w:rsidRPr="00C82940">
              <w:t>Hình ảnh database:</w:t>
            </w:r>
          </w:p>
          <w:p w:rsidR="00B97913" w:rsidRPr="00C82940" w:rsidRDefault="00760005" w:rsidP="00B97913">
            <w:pPr>
              <w:pStyle w:val="ResumeText"/>
              <w:ind w:left="720"/>
            </w:pPr>
            <w:hyperlink r:id="rId11" w:history="1">
              <w:r w:rsidRPr="00C82940">
                <w:rPr>
                  <w:rStyle w:val="Hyperlink"/>
                </w:rPr>
                <w:t>https://photos.app.goo.gl/JdpDSAK97BoFtuCX6</w:t>
              </w:r>
            </w:hyperlink>
          </w:p>
          <w:p w:rsidR="00760005" w:rsidRPr="00C82940" w:rsidRDefault="00760005" w:rsidP="00760005">
            <w:pPr>
              <w:pStyle w:val="ResumeText"/>
              <w:numPr>
                <w:ilvl w:val="0"/>
                <w:numId w:val="8"/>
              </w:numPr>
            </w:pPr>
            <w:r w:rsidRPr="00C82940">
              <w:t>Source giao diện:</w:t>
            </w:r>
          </w:p>
        </w:tc>
      </w:tr>
      <w:tr w:rsidR="00730E5B" w:rsidRPr="00C82940" w:rsidTr="001D60A7">
        <w:tc>
          <w:tcPr>
            <w:tcW w:w="1778" w:type="dxa"/>
          </w:tcPr>
          <w:p w:rsidR="00730E5B" w:rsidRPr="00C82940" w:rsidRDefault="00730E5B" w:rsidP="00730E5B">
            <w:pPr>
              <w:pStyle w:val="Heading1"/>
            </w:pPr>
            <w:r w:rsidRPr="00C82940">
              <w:t>Công nghệ</w:t>
            </w:r>
            <w:r w:rsidRPr="00C82940">
              <w:rPr>
                <w:sz w:val="40"/>
              </w:rPr>
              <w:t xml:space="preserve"> </w:t>
            </w:r>
            <w:r w:rsidRPr="00C82940">
              <w:t xml:space="preserve">được áp dụng </w:t>
            </w:r>
          </w:p>
        </w:tc>
        <w:tc>
          <w:tcPr>
            <w:tcW w:w="472" w:type="dxa"/>
          </w:tcPr>
          <w:p w:rsidR="00730E5B" w:rsidRPr="00C82940" w:rsidRDefault="00730E5B" w:rsidP="00730E5B"/>
        </w:tc>
        <w:tc>
          <w:tcPr>
            <w:tcW w:w="7830" w:type="dxa"/>
          </w:tcPr>
          <w:p w:rsidR="00730E5B" w:rsidRPr="00C82940" w:rsidRDefault="00223A07" w:rsidP="00223A07">
            <w:pPr>
              <w:pStyle w:val="ResumeText"/>
              <w:ind w:left="720"/>
            </w:pPr>
            <w:r w:rsidRPr="00C82940">
              <w:t xml:space="preserve"> </w:t>
            </w:r>
            <w:r w:rsidR="00730E5B" w:rsidRPr="00C82940">
              <w:t>Website áp dụng công nghệ mern (mongodb + expressjs + reactjs + nodejs). Mỗi thành phần đóng các vai trò sau:</w:t>
            </w:r>
          </w:p>
          <w:p w:rsidR="00730E5B" w:rsidRPr="00C82940" w:rsidRDefault="00730E5B" w:rsidP="00730E5B">
            <w:pPr>
              <w:pStyle w:val="ResumeText"/>
              <w:numPr>
                <w:ilvl w:val="0"/>
                <w:numId w:val="6"/>
              </w:numPr>
            </w:pPr>
            <w:r w:rsidRPr="00C82940">
              <w:t>Mongodb: Lưu trữ cơ sở dữ liệu của trang web.</w:t>
            </w:r>
          </w:p>
          <w:p w:rsidR="00730E5B" w:rsidRPr="00C82940" w:rsidRDefault="00730E5B" w:rsidP="00730E5B">
            <w:pPr>
              <w:pStyle w:val="ResumeText"/>
              <w:numPr>
                <w:ilvl w:val="0"/>
                <w:numId w:val="6"/>
              </w:numPr>
            </w:pPr>
            <w:r w:rsidRPr="00C82940">
              <w:t>Nodejs: Thực hiện các kết nối từ trang web lên cơ sở dữ liệu.</w:t>
            </w:r>
          </w:p>
          <w:p w:rsidR="00730E5B" w:rsidRPr="00C82940" w:rsidRDefault="00730E5B" w:rsidP="00730E5B">
            <w:pPr>
              <w:pStyle w:val="ResumeText"/>
              <w:numPr>
                <w:ilvl w:val="0"/>
                <w:numId w:val="6"/>
              </w:numPr>
            </w:pPr>
            <w:r w:rsidRPr="00C82940">
              <w:t>Expressjs:</w:t>
            </w:r>
          </w:p>
          <w:p w:rsidR="00730E5B" w:rsidRPr="00C82940" w:rsidRDefault="00730E5B" w:rsidP="00730E5B">
            <w:pPr>
              <w:pStyle w:val="ResumeText"/>
              <w:numPr>
                <w:ilvl w:val="0"/>
                <w:numId w:val="6"/>
              </w:numPr>
            </w:pPr>
            <w:r w:rsidRPr="00C82940">
              <w:t>Reactjs:</w:t>
            </w:r>
            <w:r w:rsidR="00106D46" w:rsidRPr="00C82940">
              <w:t xml:space="preserve"> Tạo giao diện của trang web</w:t>
            </w:r>
          </w:p>
          <w:p w:rsidR="00953826" w:rsidRPr="00C82940" w:rsidRDefault="00953826" w:rsidP="00953826">
            <w:pPr>
              <w:pStyle w:val="ResumeText"/>
              <w:numPr>
                <w:ilvl w:val="0"/>
                <w:numId w:val="9"/>
              </w:numPr>
            </w:pPr>
            <w:r w:rsidRPr="00C82940">
              <w:t>Các gói cần cài đặt để chạy ứng dụng:</w:t>
            </w:r>
          </w:p>
          <w:p w:rsidR="00953826" w:rsidRPr="00C82940" w:rsidRDefault="00953826" w:rsidP="00953826">
            <w:pPr>
              <w:pStyle w:val="ResumeText"/>
              <w:numPr>
                <w:ilvl w:val="0"/>
                <w:numId w:val="6"/>
              </w:numPr>
            </w:pPr>
            <w:r w:rsidRPr="00C82940">
              <w:t xml:space="preserve">Về cơ sở dữ liệu mongodb: Nhóm sử dụng cơ sở dữ liệu trực tuyến được lưu trữ tại: </w:t>
            </w:r>
            <w:hyperlink r:id="rId12" w:history="1">
              <w:r w:rsidRPr="00C82940">
                <w:rPr>
                  <w:rStyle w:val="Hyperlink"/>
                </w:rPr>
                <w:t>https://mlab.com</w:t>
              </w:r>
            </w:hyperlink>
            <w:r w:rsidRPr="00C82940">
              <w:t xml:space="preserve">. </w:t>
            </w:r>
          </w:p>
          <w:p w:rsidR="00175867" w:rsidRPr="00C82940" w:rsidRDefault="00175867" w:rsidP="00953826">
            <w:pPr>
              <w:pStyle w:val="ResumeText"/>
              <w:numPr>
                <w:ilvl w:val="0"/>
                <w:numId w:val="6"/>
              </w:numPr>
            </w:pPr>
            <w:r w:rsidRPr="00C82940">
              <w:t>Tạo thư mục lưu trữ project.</w:t>
            </w:r>
          </w:p>
          <w:p w:rsidR="00175867" w:rsidRPr="00C82940" w:rsidRDefault="00175867" w:rsidP="00175867">
            <w:pPr>
              <w:pStyle w:val="ResumeText"/>
              <w:numPr>
                <w:ilvl w:val="0"/>
                <w:numId w:val="6"/>
              </w:numPr>
            </w:pPr>
            <w:r w:rsidRPr="00C82940">
              <w:t>Chạy lệnh: npm init để khai báo các thông tin cơ bản như tên của dự án, tên tác giả, file khởi chạy server, …</w:t>
            </w:r>
          </w:p>
          <w:p w:rsidR="00175867" w:rsidRPr="00C82940" w:rsidRDefault="000D783C" w:rsidP="000D783C">
            <w:pPr>
              <w:pStyle w:val="ResumeText"/>
              <w:numPr>
                <w:ilvl w:val="0"/>
                <w:numId w:val="6"/>
              </w:numPr>
            </w:pPr>
            <w:r w:rsidRPr="00C82940">
              <w:t>Chạy lệnh npm install express body-parser mongoose concurrently.</w:t>
            </w:r>
          </w:p>
          <w:p w:rsidR="000D783C" w:rsidRPr="00C82940" w:rsidRDefault="000D783C" w:rsidP="000D783C">
            <w:pPr>
              <w:pStyle w:val="ResumeText"/>
              <w:numPr>
                <w:ilvl w:val="0"/>
                <w:numId w:val="6"/>
              </w:numPr>
            </w:pPr>
            <w:r w:rsidRPr="00C82940">
              <w:t>Chạy lệnh: npm install –D nodemon.</w:t>
            </w:r>
          </w:p>
        </w:tc>
      </w:tr>
      <w:tr w:rsidR="00730E5B" w:rsidRPr="00C82940" w:rsidTr="001D60A7">
        <w:tc>
          <w:tcPr>
            <w:tcW w:w="1778" w:type="dxa"/>
          </w:tcPr>
          <w:p w:rsidR="00730E5B" w:rsidRPr="00C82940" w:rsidRDefault="00730E5B" w:rsidP="00730E5B">
            <w:pPr>
              <w:pStyle w:val="Heading1"/>
            </w:pPr>
            <w:r w:rsidRPr="00C82940">
              <w:t>Công việc hàng tuần</w:t>
            </w:r>
          </w:p>
        </w:tc>
        <w:tc>
          <w:tcPr>
            <w:tcW w:w="472" w:type="dxa"/>
          </w:tcPr>
          <w:p w:rsidR="00730E5B" w:rsidRPr="00C82940" w:rsidRDefault="00730E5B" w:rsidP="00730E5B"/>
        </w:tc>
        <w:tc>
          <w:tcPr>
            <w:tcW w:w="7830" w:type="dxa"/>
          </w:tcPr>
          <w:p w:rsidR="00730E5B" w:rsidRPr="00C82940" w:rsidRDefault="00730E5B" w:rsidP="00730E5B">
            <w:pPr>
              <w:pStyle w:val="Heading2"/>
              <w:ind w:left="720"/>
            </w:pP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7"/>
              </w:numPr>
            </w:pPr>
            <w:r w:rsidRPr="00C82940">
              <w:t>Thiết kế cơ sở dữ liệu (trên giấy).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7"/>
              </w:numPr>
            </w:pPr>
            <w:r w:rsidRPr="00C82940">
              <w:t>Thiết kế cơ sở dữ liệu (Trên hệ quản trị cơ sở dữ liệu quan hệ (SQL)).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7"/>
              </w:numPr>
            </w:pPr>
            <w:r w:rsidRPr="00C82940">
              <w:t>Công việc: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Kiểm tra lại cơ sở dữ liệu và hoàn thành các thuộc tính cần thiết cho cơ sở dữ liệu (trong mô hình cơ sở dữ liệu quan hệ (SQL))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Tạo api:</w:t>
            </w:r>
          </w:p>
          <w:p w:rsidR="00730E5B" w:rsidRPr="00C82940" w:rsidRDefault="00730E5B" w:rsidP="00730E5B">
            <w:pPr>
              <w:pStyle w:val="ListParagraph"/>
            </w:pPr>
            <w:r w:rsidRPr="00C82940">
              <w:t>+ Tạo models: danh sách các đối tượng trong trang web.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7"/>
              </w:numPr>
            </w:pPr>
            <w:r w:rsidRPr="00C82940">
              <w:t>Công việc: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Kiểm thử các chức năng của tuần trước và hoàn thành.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lastRenderedPageBreak/>
              <w:t>Tạo API:</w:t>
            </w:r>
          </w:p>
          <w:p w:rsidR="00730E5B" w:rsidRPr="00C82940" w:rsidRDefault="00730E5B" w:rsidP="00730E5B">
            <w:pPr>
              <w:pStyle w:val="ListParagraph"/>
            </w:pPr>
            <w:r w:rsidRPr="00C82940">
              <w:t>+ Tạo các controllers thực hiện các chức năng tương ứng với các model. Các controllers đã hoàn thành: category, category_for, category_detail.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7"/>
              </w:numPr>
            </w:pPr>
            <w:r w:rsidRPr="00C82940">
              <w:t>Công việc: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Kiểm thử các chức năng đã hoàn thành ở tuần trước.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Tạo giao diện trang khách hàng và trang dành cho người quản lí.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Tạo API:</w:t>
            </w:r>
          </w:p>
          <w:p w:rsidR="00730E5B" w:rsidRPr="00C82940" w:rsidRDefault="00730E5B" w:rsidP="00730E5B">
            <w:pPr>
              <w:pStyle w:val="ListParagraph"/>
            </w:pPr>
            <w:r w:rsidRPr="00C82940">
              <w:t>+ Thêm các controllers: company, size, color, department.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7"/>
              </w:numPr>
            </w:pPr>
            <w:r w:rsidRPr="00C82940">
              <w:t>Công việc: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Kiểm thử các chức năng đã hoàn thành ở tuần trước.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>Tạo giao diện các trang con của khách hàng và người quản lí.</w:t>
            </w:r>
          </w:p>
          <w:p w:rsidR="00730E5B" w:rsidRPr="00C82940" w:rsidRDefault="00730E5B" w:rsidP="00730E5B">
            <w:pPr>
              <w:pStyle w:val="ListParagraph"/>
              <w:numPr>
                <w:ilvl w:val="0"/>
                <w:numId w:val="6"/>
              </w:numPr>
            </w:pPr>
            <w:r w:rsidRPr="00C82940">
              <w:t xml:space="preserve">Tạo API: </w:t>
            </w:r>
          </w:p>
          <w:p w:rsidR="00730E5B" w:rsidRPr="00C82940" w:rsidRDefault="00730E5B" w:rsidP="00730E5B">
            <w:pPr>
              <w:pStyle w:val="ListParagraph"/>
            </w:pPr>
            <w:r w:rsidRPr="00C82940">
              <w:t>+ Thêm các controllers: user(employee), customer, sale_code</w:t>
            </w:r>
          </w:p>
          <w:p w:rsidR="00730E5B" w:rsidRPr="00C82940" w:rsidRDefault="00730E5B" w:rsidP="00730E5B">
            <w:pPr>
              <w:pStyle w:val="ListParagraph"/>
            </w:pPr>
            <w:r w:rsidRPr="00C82940">
              <w:t>+ Thêm chức năng đăng nhập.</w:t>
            </w:r>
          </w:p>
          <w:p w:rsidR="00730E5B" w:rsidRPr="00C82940" w:rsidRDefault="00730E5B" w:rsidP="00730E5B">
            <w:pPr>
              <w:pStyle w:val="ListParagraph"/>
            </w:pPr>
          </w:p>
        </w:tc>
      </w:tr>
      <w:tr w:rsidR="00730E5B" w:rsidRPr="00C82940" w:rsidTr="001D60A7">
        <w:tc>
          <w:tcPr>
            <w:tcW w:w="1778" w:type="dxa"/>
          </w:tcPr>
          <w:p w:rsidR="00730E5B" w:rsidRPr="00C82940" w:rsidRDefault="00730E5B" w:rsidP="00730E5B">
            <w:pPr>
              <w:pStyle w:val="Heading1"/>
            </w:pPr>
            <w:r w:rsidRPr="00C82940">
              <w:lastRenderedPageBreak/>
              <w:t>Danh sách các chức năng</w:t>
            </w:r>
          </w:p>
        </w:tc>
        <w:tc>
          <w:tcPr>
            <w:tcW w:w="472" w:type="dxa"/>
          </w:tcPr>
          <w:p w:rsidR="00730E5B" w:rsidRPr="00C82940" w:rsidRDefault="00730E5B" w:rsidP="00730E5B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33EB0778A1C54056B8A842204AE6ED44"/>
                  </w:placeholder>
                  <w15:color w:val="C0C0C0"/>
                  <w15:repeatingSectionItem/>
                </w:sdtPr>
                <w:sdtContent>
                  <w:p w:rsidR="00730E5B" w:rsidRPr="00C82940" w:rsidRDefault="00730E5B" w:rsidP="00730E5B">
                    <w:pPr>
                      <w:pStyle w:val="Heading2"/>
                      <w:numPr>
                        <w:ilvl w:val="0"/>
                        <w:numId w:val="1"/>
                      </w:numP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C82940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Thêm, sửa, xóa các đối tượng: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Nhân viên.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Khách hàng và xu hướng ưa thích các loại mặt hàng của khách hàng.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Sản phẩm và hình ảnh của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Loại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Đơn hàng và các sản phẩm trong đơn hàng.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Công ty cung cấp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Màu sắc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Kích thước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Phòng ban.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 w:rsidRPr="00C82940">
                      <w:t>Thống kê doanh thu của cửa hàng với hình ảnh các biểu đồ theo khoảng thời gian nhập vào.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 w:rsidRPr="00C82940">
                      <w:t>Đặt hàng online (thanh toán sau khi nhận hàng, không có chức năng thanh toán trực tuyến): Thêm, sửa, xóa đơn hàng.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 w:rsidRPr="00C82940">
                      <w:t>Phản hồi về chất lượng của sản phẩm cũng như về thái độ của nhân viên cửa hàng, ...</w:t>
                    </w:r>
                  </w:p>
                  <w:p w:rsidR="00730E5B" w:rsidRPr="00C82940" w:rsidRDefault="00730E5B" w:rsidP="00730E5B"/>
                </w:sdtContent>
              </w:sdt>
            </w:sdtContent>
          </w:sdt>
        </w:tc>
      </w:tr>
      <w:tr w:rsidR="00730E5B" w:rsidRPr="00C82940" w:rsidTr="001D60A7">
        <w:tc>
          <w:tcPr>
            <w:tcW w:w="1778" w:type="dxa"/>
          </w:tcPr>
          <w:p w:rsidR="00730E5B" w:rsidRPr="00C82940" w:rsidRDefault="00730E5B" w:rsidP="00730E5B">
            <w:pPr>
              <w:pStyle w:val="Heading1"/>
            </w:pPr>
            <w:r w:rsidRPr="00C82940">
              <w:t>Các chức năng đã hoàn thành</w:t>
            </w:r>
          </w:p>
        </w:tc>
        <w:tc>
          <w:tcPr>
            <w:tcW w:w="472" w:type="dxa"/>
          </w:tcPr>
          <w:p w:rsidR="00730E5B" w:rsidRPr="00C82940" w:rsidRDefault="00730E5B" w:rsidP="00730E5B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406890673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487170502"/>
                  <w:placeholder>
                    <w:docPart w:val="D18CF32DAFDB450D8B21B5002D003DC5"/>
                  </w:placeholder>
                  <w15:color w:val="C0C0C0"/>
                  <w15:repeatingSectionItem/>
                </w:sdtPr>
                <w:sdtContent>
                  <w:p w:rsidR="00730E5B" w:rsidRPr="00C82940" w:rsidRDefault="00730E5B" w:rsidP="00730E5B">
                    <w:pPr>
                      <w:pStyle w:val="Heading2"/>
                      <w:numPr>
                        <w:ilvl w:val="0"/>
                        <w:numId w:val="5"/>
                      </w:numP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C82940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Thêm, sửa, xóa các đối tượng: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Nhân viên.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Khách hàng và xu hướng ưa thích các loại mặt hàng của khách hàng.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Sản phẩm và hình ảnh của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Loại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Công ty cung cấp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Màu sắc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Kích thước sản phẩm.</w:t>
                    </w:r>
                  </w:p>
                  <w:p w:rsidR="00730E5B" w:rsidRPr="00C82940" w:rsidRDefault="00730E5B" w:rsidP="00730E5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C82940">
                      <w:t>Phòng ban.</w:t>
                    </w:r>
                    <w:r w:rsidRPr="00C82940">
                      <w:rPr>
                        <w:rFonts w:eastAsiaTheme="minorEastAsia"/>
                        <w:bCs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bookmarkEnd w:id="0"/>
    </w:tbl>
    <w:p w:rsidR="00BF5806" w:rsidRPr="00C82940" w:rsidRDefault="00BF5806"/>
    <w:sectPr w:rsidR="00BF5806" w:rsidRPr="00C82940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DF" w:rsidRDefault="002936DF">
      <w:pPr>
        <w:spacing w:before="0" w:after="0" w:line="240" w:lineRule="auto"/>
      </w:pPr>
      <w:r>
        <w:separator/>
      </w:r>
    </w:p>
  </w:endnote>
  <w:endnote w:type="continuationSeparator" w:id="0">
    <w:p w:rsidR="002936DF" w:rsidRDefault="002936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06" w:rsidRDefault="002936D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294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DF" w:rsidRDefault="002936DF">
      <w:pPr>
        <w:spacing w:before="0" w:after="0" w:line="240" w:lineRule="auto"/>
      </w:pPr>
      <w:r>
        <w:separator/>
      </w:r>
    </w:p>
  </w:footnote>
  <w:footnote w:type="continuationSeparator" w:id="0">
    <w:p w:rsidR="002936DF" w:rsidRDefault="002936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150E"/>
    <w:multiLevelType w:val="hybridMultilevel"/>
    <w:tmpl w:val="B8C854F2"/>
    <w:lvl w:ilvl="0" w:tplc="B27CC2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46D99"/>
    <w:multiLevelType w:val="hybridMultilevel"/>
    <w:tmpl w:val="0064552E"/>
    <w:lvl w:ilvl="0" w:tplc="69DA4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5004E"/>
    <w:multiLevelType w:val="hybridMultilevel"/>
    <w:tmpl w:val="A618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3DF2"/>
    <w:multiLevelType w:val="hybridMultilevel"/>
    <w:tmpl w:val="B02E55DC"/>
    <w:lvl w:ilvl="0" w:tplc="F5B23E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D16E1"/>
    <w:multiLevelType w:val="hybridMultilevel"/>
    <w:tmpl w:val="CC6494BA"/>
    <w:lvl w:ilvl="0" w:tplc="EBDE65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32286"/>
    <w:multiLevelType w:val="hybridMultilevel"/>
    <w:tmpl w:val="A3D4AEB8"/>
    <w:lvl w:ilvl="0" w:tplc="DD3CDFC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741DED"/>
    <w:multiLevelType w:val="hybridMultilevel"/>
    <w:tmpl w:val="1F0EA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3037"/>
    <w:multiLevelType w:val="hybridMultilevel"/>
    <w:tmpl w:val="7B0C07A2"/>
    <w:lvl w:ilvl="0" w:tplc="0F1017B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2312A"/>
    <w:multiLevelType w:val="hybridMultilevel"/>
    <w:tmpl w:val="7A6AD6BC"/>
    <w:lvl w:ilvl="0" w:tplc="53D6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C0"/>
    <w:rsid w:val="000D783C"/>
    <w:rsid w:val="00106D46"/>
    <w:rsid w:val="00175867"/>
    <w:rsid w:val="001D60A7"/>
    <w:rsid w:val="00221F97"/>
    <w:rsid w:val="00223A07"/>
    <w:rsid w:val="002936DF"/>
    <w:rsid w:val="00444225"/>
    <w:rsid w:val="006A60A5"/>
    <w:rsid w:val="00730E5B"/>
    <w:rsid w:val="00760005"/>
    <w:rsid w:val="00953826"/>
    <w:rsid w:val="00A143C0"/>
    <w:rsid w:val="00A52AA4"/>
    <w:rsid w:val="00B97913"/>
    <w:rsid w:val="00BF5806"/>
    <w:rsid w:val="00C82940"/>
    <w:rsid w:val="00E4101E"/>
    <w:rsid w:val="00EB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0D43"/>
  <w15:chartTrackingRefBased/>
  <w15:docId w15:val="{3F5E9AB2-0D86-4071-BAEC-B397395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  <w:lang w:val="vi-VN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14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913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lab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hotos.app.goo.gl/JdpDSAK97BoFtuCX6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guyenThiThuc97/api_tlcn_khoa15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7A996F6A4B425EAFFF4A80C8FA3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5CAA-182B-43C9-B139-171DF5453D58}"/>
      </w:docPartPr>
      <w:docPartBody>
        <w:p w:rsidR="00000000" w:rsidRDefault="00CF7762">
          <w:pPr>
            <w:pStyle w:val="547A996F6A4B425EAFFF4A80C8FA3BF5"/>
          </w:pPr>
          <w:r>
            <w:t>[Street Address]</w:t>
          </w:r>
        </w:p>
      </w:docPartBody>
    </w:docPart>
    <w:docPart>
      <w:docPartPr>
        <w:name w:val="2A5C242AC31740858B874A8BF87D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E0DE1-ED59-4BFB-A975-9EFDF7FD2EAF}"/>
      </w:docPartPr>
      <w:docPartBody>
        <w:p w:rsidR="00000000" w:rsidRDefault="00CF7762">
          <w:pPr>
            <w:pStyle w:val="2A5C242AC31740858B874A8BF87DA5C4"/>
          </w:pPr>
          <w:r>
            <w:t>[City, ST ZIP Code]</w:t>
          </w:r>
        </w:p>
      </w:docPartBody>
    </w:docPart>
    <w:docPart>
      <w:docPartPr>
        <w:name w:val="269BB7A8699844ECAF8ABA372FF68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E4D0C-C7C3-494E-B012-40E2713894E4}"/>
      </w:docPartPr>
      <w:docPartBody>
        <w:p w:rsidR="00000000" w:rsidRDefault="00CF7762">
          <w:pPr>
            <w:pStyle w:val="269BB7A8699844ECAF8ABA372FF68CB7"/>
          </w:pPr>
          <w:r>
            <w:t>[Telephone]</w:t>
          </w:r>
        </w:p>
      </w:docPartBody>
    </w:docPart>
    <w:docPart>
      <w:docPartPr>
        <w:name w:val="1255C981779C4A5B92EE76D38B218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49F4E-A514-42E3-9C19-CFB3B40034AB}"/>
      </w:docPartPr>
      <w:docPartBody>
        <w:p w:rsidR="00000000" w:rsidRDefault="00CF7762">
          <w:pPr>
            <w:pStyle w:val="1255C981779C4A5B92EE76D38B21819B"/>
          </w:pPr>
          <w:r>
            <w:t>[Website]</w:t>
          </w:r>
        </w:p>
      </w:docPartBody>
    </w:docPart>
    <w:docPart>
      <w:docPartPr>
        <w:name w:val="70893012F9A14E069E7510FC04EE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8E050-969E-4307-B8A2-26F816F17F93}"/>
      </w:docPartPr>
      <w:docPartBody>
        <w:p w:rsidR="00000000" w:rsidRDefault="00CF7762">
          <w:pPr>
            <w:pStyle w:val="70893012F9A14E069E7510FC04EE233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B5C25574CCE4AEBB5C942CC83473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329B-62AE-43E3-A43B-09DB98C95EA7}"/>
      </w:docPartPr>
      <w:docPartBody>
        <w:p w:rsidR="00000000" w:rsidRDefault="00CF7762">
          <w:pPr>
            <w:pStyle w:val="4B5C25574CCE4AEBB5C942CC83473659"/>
          </w:pPr>
          <w:r>
            <w:t>[Your Name]</w:t>
          </w:r>
        </w:p>
      </w:docPartBody>
    </w:docPart>
    <w:docPart>
      <w:docPartPr>
        <w:name w:val="33EB0778A1C54056B8A842204AE6E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9FEEA-7DA1-4606-ADF5-F0EA7A600C6E}"/>
      </w:docPartPr>
      <w:docPartBody>
        <w:p w:rsidR="00000000" w:rsidRDefault="00FB7FFA" w:rsidP="00FB7FFA">
          <w:pPr>
            <w:pStyle w:val="33EB0778A1C54056B8A842204AE6ED4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8CF32DAFDB450D8B21B5002D00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E327A-44B7-47E9-B35A-D4E67B461BB8}"/>
      </w:docPartPr>
      <w:docPartBody>
        <w:p w:rsidR="00000000" w:rsidRDefault="00FB7FFA" w:rsidP="00FB7FFA">
          <w:pPr>
            <w:pStyle w:val="D18CF32DAFDB450D8B21B5002D003D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FA"/>
    <w:rsid w:val="00CF7762"/>
    <w:rsid w:val="00F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A996F6A4B425EAFFF4A80C8FA3BF5">
    <w:name w:val="547A996F6A4B425EAFFF4A80C8FA3BF5"/>
  </w:style>
  <w:style w:type="paragraph" w:customStyle="1" w:styleId="2A5C242AC31740858B874A8BF87DA5C4">
    <w:name w:val="2A5C242AC31740858B874A8BF87DA5C4"/>
  </w:style>
  <w:style w:type="paragraph" w:customStyle="1" w:styleId="269BB7A8699844ECAF8ABA372FF68CB7">
    <w:name w:val="269BB7A8699844ECAF8ABA372FF68CB7"/>
  </w:style>
  <w:style w:type="paragraph" w:customStyle="1" w:styleId="1255C981779C4A5B92EE76D38B21819B">
    <w:name w:val="1255C981779C4A5B92EE76D38B21819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70893012F9A14E069E7510FC04EE233B">
    <w:name w:val="70893012F9A14E069E7510FC04EE233B"/>
  </w:style>
  <w:style w:type="paragraph" w:customStyle="1" w:styleId="4B5C25574CCE4AEBB5C942CC83473659">
    <w:name w:val="4B5C25574CCE4AEBB5C942CC83473659"/>
  </w:style>
  <w:style w:type="paragraph" w:customStyle="1" w:styleId="E1472308B35040A88FA066FB959ACB39">
    <w:name w:val="E1472308B35040A88FA066FB959ACB39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1E9D775446549E28EAAB20EB64F3480">
    <w:name w:val="D1E9D775446549E28EAAB20EB64F3480"/>
  </w:style>
  <w:style w:type="character" w:styleId="PlaceholderText">
    <w:name w:val="Placeholder Text"/>
    <w:basedOn w:val="DefaultParagraphFont"/>
    <w:uiPriority w:val="99"/>
    <w:semiHidden/>
    <w:rsid w:val="00FB7FFA"/>
    <w:rPr>
      <w:color w:val="808080"/>
    </w:rPr>
  </w:style>
  <w:style w:type="paragraph" w:customStyle="1" w:styleId="CE96A268D9984C44BF022AFB26B9B991">
    <w:name w:val="CE96A268D9984C44BF022AFB26B9B991"/>
  </w:style>
  <w:style w:type="paragraph" w:customStyle="1" w:styleId="BC5273FDA3EE46528BDCFE538256201B">
    <w:name w:val="BC5273FDA3EE46528BDCFE538256201B"/>
  </w:style>
  <w:style w:type="paragraph" w:customStyle="1" w:styleId="59E24563A5334BB0ACFCD3032863EEF9">
    <w:name w:val="59E24563A5334BB0ACFCD3032863EEF9"/>
  </w:style>
  <w:style w:type="paragraph" w:customStyle="1" w:styleId="DE04E6A43B9F470881890DF6DCE2A6D4">
    <w:name w:val="DE04E6A43B9F470881890DF6DCE2A6D4"/>
  </w:style>
  <w:style w:type="paragraph" w:customStyle="1" w:styleId="835892F4C146463384C285C2D09A2E8B">
    <w:name w:val="835892F4C146463384C285C2D09A2E8B"/>
  </w:style>
  <w:style w:type="paragraph" w:customStyle="1" w:styleId="C27F3F8396FA4C4498E5F388F11B592C">
    <w:name w:val="C27F3F8396FA4C4498E5F388F11B592C"/>
  </w:style>
  <w:style w:type="paragraph" w:customStyle="1" w:styleId="F4F424D7E0714D6CA7210B4465D7CB51">
    <w:name w:val="F4F424D7E0714D6CA7210B4465D7CB51"/>
  </w:style>
  <w:style w:type="paragraph" w:customStyle="1" w:styleId="3BD87AD75F7743958814B5192A9E79E6">
    <w:name w:val="3BD87AD75F7743958814B5192A9E79E6"/>
  </w:style>
  <w:style w:type="paragraph" w:customStyle="1" w:styleId="4A08948E13A2496C8A177394A4638FC9">
    <w:name w:val="4A08948E13A2496C8A177394A4638FC9"/>
  </w:style>
  <w:style w:type="paragraph" w:customStyle="1" w:styleId="17BD7D10C6204B50AB28A1F1911E899C">
    <w:name w:val="17BD7D10C6204B50AB28A1F1911E899C"/>
  </w:style>
  <w:style w:type="paragraph" w:customStyle="1" w:styleId="B7DC5F82D25C4EF7B49EA1C49F15F952">
    <w:name w:val="B7DC5F82D25C4EF7B49EA1C49F15F952"/>
  </w:style>
  <w:style w:type="paragraph" w:customStyle="1" w:styleId="46EA5263F98A48909018BDA5C6D58622">
    <w:name w:val="46EA5263F98A48909018BDA5C6D58622"/>
    <w:rsid w:val="00FB7FFA"/>
  </w:style>
  <w:style w:type="paragraph" w:customStyle="1" w:styleId="149E8AA6FF1B43C88E6389BD0FE149AE">
    <w:name w:val="149E8AA6FF1B43C88E6389BD0FE149AE"/>
    <w:rsid w:val="00FB7FFA"/>
  </w:style>
  <w:style w:type="paragraph" w:customStyle="1" w:styleId="D24754DF0F3548859AEF0D15BD806E75">
    <w:name w:val="D24754DF0F3548859AEF0D15BD806E75"/>
    <w:rsid w:val="00FB7FFA"/>
  </w:style>
  <w:style w:type="paragraph" w:customStyle="1" w:styleId="33EB0778A1C54056B8A842204AE6ED44">
    <w:name w:val="33EB0778A1C54056B8A842204AE6ED44"/>
    <w:rsid w:val="00FB7FFA"/>
  </w:style>
  <w:style w:type="paragraph" w:customStyle="1" w:styleId="D18CF32DAFDB450D8B21B5002D003DC5">
    <w:name w:val="D18CF32DAFDB450D8B21B5002D003DC5"/>
    <w:rsid w:val="00FB7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Nhóm tiểu luận chuyên ngành khóa 2015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72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Báo cáo tiểu luận chuyên ngành</dc:creator>
  <cp:keywords/>
  <cp:lastModifiedBy>Thị Thức Nguyễn</cp:lastModifiedBy>
  <cp:revision>16</cp:revision>
  <dcterms:created xsi:type="dcterms:W3CDTF">2018-11-04T05:58:00Z</dcterms:created>
  <dcterms:modified xsi:type="dcterms:W3CDTF">2018-11-04T07:11:00Z</dcterms:modified>
  <cp:category>Đề tài: Tìm hiểu và áp dụng công nghệ mern để tạo website bán hàng thời trang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